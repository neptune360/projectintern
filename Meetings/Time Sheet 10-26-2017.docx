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1209846"/>
        <w:placeholder>
          <w:docPart w:val="3F061D3117CF4E31B17568A4620375BF"/>
        </w:placeholder>
        <w15:appearance w15:val="hidden"/>
      </w:sdtPr>
      <w:sdtEndPr/>
      <w:sdtContent>
        <w:p w:rsidR="00A31BE3" w:rsidRDefault="00EB63F7">
          <w:pPr>
            <w:pStyle w:val="Heading1"/>
          </w:pPr>
          <w:r>
            <w:t xml:space="preserve">Project Intern </w:t>
          </w:r>
        </w:p>
      </w:sdtContent>
    </w:sdt>
    <w:p w:rsidR="00A31BE3" w:rsidRDefault="00835B8B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ED4CF27C376B47F69F9C95ED0DD87B1F"/>
          </w:placeholder>
          <w:date w:fullDate="2017-10-26T10:3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EB63F7">
            <w:t>10/26/2017 10:30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6B39966AFC7A43E384AD158FFCC0141F"/>
          </w:placeholder>
          <w15:appearance w15:val="hidden"/>
        </w:sdtPr>
        <w:sdtEndPr/>
        <w:sdtContent>
          <w:r w:rsidR="00EB63F7">
            <w:t>Programming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A31BE3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A31BE3">
              <w:tc>
                <w:tcPr>
                  <w:tcW w:w="2400" w:type="dxa"/>
                  <w:tcBorders>
                    <w:left w:val="nil"/>
                  </w:tcBorders>
                </w:tcPr>
                <w:p w:rsidR="00A31BE3" w:rsidRDefault="00835B8B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F3CD3B2DA73F4B809344036E6EC275B8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Zane Sandoval</w:t>
                      </w:r>
                    </w:p>
                  </w:tc>
                </w:sdtContent>
              </w:sdt>
            </w:tr>
            <w:tr w:rsidR="00A31BE3">
              <w:tc>
                <w:tcPr>
                  <w:tcW w:w="2400" w:type="dxa"/>
                  <w:tcBorders>
                    <w:left w:val="nil"/>
                  </w:tcBorders>
                </w:tcPr>
                <w:p w:rsidR="00A31BE3" w:rsidRDefault="00835B8B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89BED8324788446D8D70DDAB715CF52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Change of Design</w:t>
                      </w:r>
                    </w:p>
                  </w:tc>
                </w:sdtContent>
              </w:sdt>
            </w:tr>
            <w:tr w:rsidR="00A31BE3">
              <w:tc>
                <w:tcPr>
                  <w:tcW w:w="2400" w:type="dxa"/>
                  <w:tcBorders>
                    <w:left w:val="nil"/>
                  </w:tcBorders>
                </w:tcPr>
                <w:p w:rsidR="00A31BE3" w:rsidRDefault="00835B8B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96709C59602B40C9A0C2F690433C728D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Zane Sandoval</w:t>
                      </w:r>
                    </w:p>
                  </w:tc>
                </w:sdtContent>
              </w:sdt>
            </w:tr>
            <w:tr w:rsidR="00A31BE3">
              <w:tc>
                <w:tcPr>
                  <w:tcW w:w="2400" w:type="dxa"/>
                  <w:tcBorders>
                    <w:left w:val="nil"/>
                  </w:tcBorders>
                </w:tcPr>
                <w:p w:rsidR="00A31BE3" w:rsidRDefault="00835B8B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805D29E8834F41F7AE2FA0FEB30D774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Nate Ogungbuyi</w:t>
                      </w:r>
                    </w:p>
                  </w:tc>
                </w:sdtContent>
              </w:sdt>
            </w:tr>
            <w:tr w:rsidR="00A31BE3">
              <w:tc>
                <w:tcPr>
                  <w:tcW w:w="2400" w:type="dxa"/>
                  <w:tcBorders>
                    <w:left w:val="nil"/>
                  </w:tcBorders>
                </w:tcPr>
                <w:p w:rsidR="00A31BE3" w:rsidRDefault="00835B8B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D4FC588B02C347239E92F5F130008F9F"/>
                    </w:placeholder>
                    <w15:appearance w15:val="hidden"/>
                  </w:sdtPr>
                  <w:sdtEndPr/>
                  <w:sdtContent>
                    <w:p w:rsidR="00A31BE3" w:rsidRDefault="00EB63F7" w:rsidP="00EB63F7">
                      <w:pPr>
                        <w:spacing w:after="0"/>
                      </w:pPr>
                      <w:r>
                        <w:t>Jaycob Willis</w:t>
                      </w:r>
                    </w:p>
                  </w:sdtContent>
                </w:sdt>
              </w:tc>
            </w:tr>
          </w:tbl>
          <w:p w:rsidR="00A31BE3" w:rsidRDefault="00A31BE3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:rsidR="00A31BE3" w:rsidRDefault="00835B8B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D483A258788A4786B969D817E4ADA9AD"/>
                </w:placeholder>
                <w15:appearance w15:val="hidden"/>
              </w:sdtPr>
              <w:sdtEndPr/>
              <w:sdtContent>
                <w:r w:rsidR="00EB63F7">
                  <w:t xml:space="preserve">Zane Sandoval, Nate Ogungbuyi, Spencer Hendon, Jaycob </w:t>
                </w:r>
              </w:sdtContent>
            </w:sdt>
            <w:r w:rsidR="00EB63F7">
              <w:t>Willis</w:t>
            </w:r>
          </w:p>
          <w:p w:rsidR="00A31BE3" w:rsidRDefault="00835B8B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BBAC5F0403DA4A26A94B6A5734CB008B"/>
                </w:placeholder>
                <w15:appearance w15:val="hidden"/>
              </w:sdtPr>
              <w:sdtEndPr/>
              <w:sdtContent>
                <w:r w:rsidR="00EB63F7">
                  <w:t xml:space="preserve">Github </w:t>
                </w:r>
              </w:sdtContent>
            </w:sdt>
          </w:p>
          <w:p w:rsidR="00A31BE3" w:rsidRDefault="00835B8B" w:rsidP="00EB63F7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8095934D666A46AAB63DDBCF728D88EF"/>
                </w:placeholder>
                <w15:appearance w15:val="hidden"/>
              </w:sdtPr>
              <w:sdtEndPr/>
              <w:sdtContent>
                <w:r w:rsidR="00EB63F7">
                  <w:t>ideas</w:t>
                </w:r>
              </w:sdtContent>
            </w:sdt>
          </w:p>
        </w:tc>
      </w:tr>
    </w:tbl>
    <w:p w:rsidR="00A31BE3" w:rsidRDefault="00835B8B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A31BE3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A31BE3">
              <w:tc>
                <w:tcPr>
                  <w:tcW w:w="6660" w:type="dxa"/>
                </w:tcPr>
                <w:p w:rsidR="00A31BE3" w:rsidRDefault="00835B8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:rsidR="00A31BE3" w:rsidRDefault="00835B8B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:rsidR="00A31BE3" w:rsidRDefault="00835B8B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A31BE3" w:rsidRDefault="00A31BE3">
            <w:pPr>
              <w:pStyle w:val="Heading3"/>
              <w:spacing w:after="0"/>
            </w:pPr>
          </w:p>
        </w:tc>
      </w:tr>
      <w:tr w:rsidR="00A31BE3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A31BE3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A3D7118A8C8D4C91BED8FCA6D043F646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Programming help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58A328405C5749F5B857BE4B1BDAFBB0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Spencer Hendon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FA53E6FC5D5D4DE3AC86EEBDACDF505E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5</w:t>
                      </w:r>
                    </w:p>
                  </w:tc>
                </w:sdtContent>
              </w:sdt>
            </w:tr>
            <w:tr w:rsidR="00A31BE3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A3D7118A8C8D4C91BED8FCA6D043F646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Ideas to change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58A328405C5749F5B857BE4B1BDAFBB0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Zane Sandoval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FA53E6FC5D5D4DE3AC86EEBDACDF505E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10</w:t>
                      </w:r>
                    </w:p>
                  </w:tc>
                </w:sdtContent>
              </w:sdt>
            </w:tr>
            <w:tr w:rsidR="00A31BE3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A3D7118A8C8D4C91BED8FCA6D043F646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Github setup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58A328405C5749F5B857BE4B1BDAFBB0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Spencer Hendon</w:t>
                      </w:r>
                    </w:p>
                  </w:tc>
                </w:sdtContent>
              </w:sdt>
              <w:sdt>
                <w:sdtPr>
                  <w:id w:val="-727831273"/>
                  <w:placeholder>
                    <w:docPart w:val="FA53E6FC5D5D4DE3AC86EEBDACDF505E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A31BE3" w:rsidRDefault="00EB63F7" w:rsidP="00EB63F7">
                      <w:pPr>
                        <w:spacing w:after="0"/>
                      </w:pPr>
                      <w:r>
                        <w:t>3</w:t>
                      </w:r>
                    </w:p>
                  </w:tc>
                </w:sdtContent>
              </w:sdt>
            </w:tr>
            <w:tr w:rsidR="00A31BE3"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A3D7118A8C8D4C91BED8FCA6D043F646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A31BE3" w:rsidRDefault="009C2EC2" w:rsidP="009C2EC2">
                      <w:pPr>
                        <w:spacing w:after="0"/>
                      </w:pPr>
                      <w:r>
                        <w:t>One Note startup</w:t>
                      </w:r>
                    </w:p>
                  </w:tc>
                </w:sdtContent>
              </w:sdt>
              <w:sdt>
                <w:sdtPr>
                  <w:id w:val="-589615949"/>
                  <w:placeholder>
                    <w:docPart w:val="58A328405C5749F5B857BE4B1BDAFBB0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A31BE3" w:rsidRDefault="009C2EC2" w:rsidP="009C2EC2">
                      <w:pPr>
                        <w:spacing w:after="0"/>
                      </w:pPr>
                      <w:r>
                        <w:t>Nate Ogungbuyi</w:t>
                      </w:r>
                    </w:p>
                  </w:tc>
                </w:sdtContent>
              </w:sdt>
              <w:sdt>
                <w:sdtPr>
                  <w:id w:val="733512956"/>
                  <w:placeholder>
                    <w:docPart w:val="FA53E6FC5D5D4DE3AC86EEBDACDF505E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A31BE3" w:rsidRDefault="009C2EC2" w:rsidP="009C2EC2">
                      <w:pPr>
                        <w:spacing w:after="0"/>
                      </w:pPr>
                      <w:r>
                        <w:t>5</w:t>
                      </w:r>
                    </w:p>
                  </w:tc>
                </w:sdtContent>
              </w:sdt>
            </w:tr>
            <w:tr w:rsidR="00A31BE3">
              <w:sdt>
                <w:sdtPr>
                  <w:id w:val="-1806315133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14328676"/>
                  <w:placeholder>
                    <w:docPart w:val="A3D7118A8C8D4C91BED8FCA6D043F646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308523579"/>
                  <w:placeholder>
                    <w:docPart w:val="58A328405C5749F5B857BE4B1BDAFBB0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720978084"/>
                  <w:placeholder>
                    <w:docPart w:val="FA53E6FC5D5D4DE3AC86EEBDACDF505E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A31BE3">
              <w:sdt>
                <w:sdtPr>
                  <w:id w:val="11673180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860657148"/>
                  <w:placeholder>
                    <w:docPart w:val="A3D7118A8C8D4C91BED8FCA6D043F646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548571683"/>
                  <w:placeholder>
                    <w:docPart w:val="58A328405C5749F5B857BE4B1BDAFBB0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881165098"/>
                  <w:placeholder>
                    <w:docPart w:val="FA53E6FC5D5D4DE3AC86EEBDACDF505E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A31BE3">
              <w:sdt>
                <w:sdtPr>
                  <w:id w:val="172594139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A31BE3" w:rsidRDefault="00835B8B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96858246"/>
                  <w:placeholder>
                    <w:docPart w:val="A3D7118A8C8D4C91BED8FCA6D043F646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1190026700"/>
                  <w:placeholder>
                    <w:docPart w:val="58A328405C5749F5B857BE4B1BDAFBB0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1349722131"/>
                  <w:placeholder>
                    <w:docPart w:val="FA53E6FC5D5D4DE3AC86EEBDACDF505E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A31BE3" w:rsidRDefault="00835B8B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</w:tbl>
          <w:p w:rsidR="00A31BE3" w:rsidRDefault="00A31BE3">
            <w:pPr>
              <w:spacing w:after="0"/>
            </w:pPr>
          </w:p>
        </w:tc>
      </w:tr>
    </w:tbl>
    <w:p w:rsidR="00A31BE3" w:rsidRDefault="00835B8B">
      <w:pPr>
        <w:pStyle w:val="Heading2"/>
      </w:pPr>
      <w:r>
        <w:t>Other Information</w:t>
      </w:r>
    </w:p>
    <w:p w:rsidR="00A31BE3" w:rsidRDefault="00835B8B">
      <w:r>
        <w:t xml:space="preserve">Observers </w:t>
      </w:r>
      <w:sdt>
        <w:sdtPr>
          <w:id w:val="-984927467"/>
          <w:placeholder>
            <w:docPart w:val="E2F77F6646C54F148424E031A594BE99"/>
          </w:placeholder>
          <w15:appearance w15:val="hidden"/>
        </w:sdtPr>
        <w:sdtEndPr/>
        <w:sdtContent>
          <w:r w:rsidR="009C2EC2">
            <w:t>Rachel Hurt</w:t>
          </w:r>
        </w:sdtContent>
      </w:sdt>
    </w:p>
    <w:p w:rsidR="00A31BE3" w:rsidRDefault="00835B8B">
      <w:r>
        <w:t xml:space="preserve">Resources </w:t>
      </w:r>
      <w:sdt>
        <w:sdtPr>
          <w:id w:val="-329751391"/>
          <w:placeholder>
            <w:docPart w:val="2952EC5B8A544A2AB0D37AC7427DA8B0"/>
          </w:placeholder>
          <w15:appearance w15:val="hidden"/>
        </w:sdtPr>
        <w:sdtEndPr/>
        <w:sdtContent>
          <w:r w:rsidR="009C2EC2">
            <w:t>Project Intern notes and project files</w:t>
          </w:r>
        </w:sdtContent>
      </w:sdt>
    </w:p>
    <w:p w:rsidR="00A31BE3" w:rsidRDefault="00835B8B">
      <w:r>
        <w:t xml:space="preserve">Special notes </w:t>
      </w:r>
      <w:sdt>
        <w:sdtPr>
          <w:id w:val="-1074665517"/>
          <w:placeholder>
            <w:docPart w:val="51BB638DE6E3443FB2FE7522F498BC21"/>
          </w:placeholder>
          <w15:appearance w15:val="hidden"/>
        </w:sdtPr>
        <w:sdtEndPr/>
        <w:sdtContent>
          <w:r w:rsidR="009C2EC2">
            <w:t>changed the design of the game</w:t>
          </w:r>
          <w:bookmarkStart w:id="0" w:name="_GoBack"/>
          <w:bookmarkEnd w:id="0"/>
        </w:sdtContent>
      </w:sdt>
    </w:p>
    <w:sectPr w:rsidR="00A31BE3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B8B" w:rsidRDefault="00835B8B">
      <w:r>
        <w:separator/>
      </w:r>
    </w:p>
  </w:endnote>
  <w:endnote w:type="continuationSeparator" w:id="0">
    <w:p w:rsidR="00835B8B" w:rsidRDefault="0083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E3" w:rsidRDefault="00835B8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B8B" w:rsidRDefault="00835B8B">
      <w:r>
        <w:separator/>
      </w:r>
    </w:p>
  </w:footnote>
  <w:footnote w:type="continuationSeparator" w:id="0">
    <w:p w:rsidR="00835B8B" w:rsidRDefault="00835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F7"/>
    <w:rsid w:val="00835B8B"/>
    <w:rsid w:val="009C2EC2"/>
    <w:rsid w:val="00A31BE3"/>
    <w:rsid w:val="00E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757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gramming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061D3117CF4E31B17568A462037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BCA33-0183-469A-B8E6-A5A3DD09BAD9}"/>
      </w:docPartPr>
      <w:docPartBody>
        <w:p w:rsidR="00000000" w:rsidRDefault="0033007A">
          <w:pPr>
            <w:pStyle w:val="3F061D3117CF4E31B17568A4620375BF"/>
          </w:pPr>
          <w:r>
            <w:t>Team Meeting</w:t>
          </w:r>
        </w:p>
      </w:docPartBody>
    </w:docPart>
    <w:docPart>
      <w:docPartPr>
        <w:name w:val="ED4CF27C376B47F69F9C95ED0DD87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DE838-3304-4E48-90AD-160242F7D4AD}"/>
      </w:docPartPr>
      <w:docPartBody>
        <w:p w:rsidR="00000000" w:rsidRDefault="0033007A">
          <w:pPr>
            <w:pStyle w:val="ED4CF27C376B47F69F9C95ED0DD87B1F"/>
          </w:pPr>
          <w:r>
            <w:t>[Date | time]</w:t>
          </w:r>
        </w:p>
      </w:docPartBody>
    </w:docPart>
    <w:docPart>
      <w:docPartPr>
        <w:name w:val="6B39966AFC7A43E384AD158FFCC0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73916-83BA-4C17-8379-1104E9D31FDA}"/>
      </w:docPartPr>
      <w:docPartBody>
        <w:p w:rsidR="00000000" w:rsidRDefault="0033007A">
          <w:pPr>
            <w:pStyle w:val="6B39966AFC7A43E384AD158FFCC0141F"/>
          </w:pPr>
          <w:r>
            <w:t>[Location]</w:t>
          </w:r>
        </w:p>
      </w:docPartBody>
    </w:docPart>
    <w:docPart>
      <w:docPartPr>
        <w:name w:val="F3CD3B2DA73F4B809344036E6EC27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E5260-1D1E-48F2-A4D3-286307E54926}"/>
      </w:docPartPr>
      <w:docPartBody>
        <w:p w:rsidR="00000000" w:rsidRDefault="0033007A">
          <w:pPr>
            <w:pStyle w:val="F3CD3B2DA73F4B809344036E6EC275B8"/>
          </w:pPr>
          <w:r>
            <w:t>[Meeting called by]</w:t>
          </w:r>
        </w:p>
      </w:docPartBody>
    </w:docPart>
    <w:docPart>
      <w:docPartPr>
        <w:name w:val="89BED8324788446D8D70DDAB715CF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4C287-3F48-45B6-88E1-D322D9D57AFD}"/>
      </w:docPartPr>
      <w:docPartBody>
        <w:p w:rsidR="00000000" w:rsidRDefault="0033007A">
          <w:pPr>
            <w:pStyle w:val="89BED8324788446D8D70DDAB715CF52C"/>
          </w:pPr>
          <w:r>
            <w:t>[Type of meeting]</w:t>
          </w:r>
        </w:p>
      </w:docPartBody>
    </w:docPart>
    <w:docPart>
      <w:docPartPr>
        <w:name w:val="96709C59602B40C9A0C2F690433C7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F0DCD-FF41-46F1-820A-D0851645B691}"/>
      </w:docPartPr>
      <w:docPartBody>
        <w:p w:rsidR="00000000" w:rsidRDefault="0033007A">
          <w:pPr>
            <w:pStyle w:val="96709C59602B40C9A0C2F690433C728D"/>
          </w:pPr>
          <w:r>
            <w:t>[Facilitator]</w:t>
          </w:r>
        </w:p>
      </w:docPartBody>
    </w:docPart>
    <w:docPart>
      <w:docPartPr>
        <w:name w:val="805D29E8834F41F7AE2FA0FEB30D7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3B18F-749E-42BA-8E66-645A89F8C083}"/>
      </w:docPartPr>
      <w:docPartBody>
        <w:p w:rsidR="00000000" w:rsidRDefault="0033007A">
          <w:pPr>
            <w:pStyle w:val="805D29E8834F41F7AE2FA0FEB30D774C"/>
          </w:pPr>
          <w:r>
            <w:t>[Note taker]</w:t>
          </w:r>
        </w:p>
      </w:docPartBody>
    </w:docPart>
    <w:docPart>
      <w:docPartPr>
        <w:name w:val="D4FC588B02C347239E92F5F130008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06D20-8C38-4D3A-9757-2C0D683458A7}"/>
      </w:docPartPr>
      <w:docPartBody>
        <w:p w:rsidR="00000000" w:rsidRDefault="0033007A">
          <w:pPr>
            <w:pStyle w:val="D4FC588B02C347239E92F5F130008F9F"/>
          </w:pPr>
          <w:r>
            <w:t>[Timekeeper]</w:t>
          </w:r>
        </w:p>
      </w:docPartBody>
    </w:docPart>
    <w:docPart>
      <w:docPartPr>
        <w:name w:val="D483A258788A4786B969D817E4ADA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C7F13-D65B-4254-9DD5-3849FE12C050}"/>
      </w:docPartPr>
      <w:docPartBody>
        <w:p w:rsidR="00000000" w:rsidRDefault="0033007A">
          <w:pPr>
            <w:pStyle w:val="D483A258788A4786B969D817E4ADA9AD"/>
          </w:pPr>
          <w:r>
            <w:t>[Attendees]</w:t>
          </w:r>
        </w:p>
      </w:docPartBody>
    </w:docPart>
    <w:docPart>
      <w:docPartPr>
        <w:name w:val="BBAC5F0403DA4A26A94B6A5734CB0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AD62A-C928-443B-9351-86D37445442C}"/>
      </w:docPartPr>
      <w:docPartBody>
        <w:p w:rsidR="00000000" w:rsidRDefault="0033007A">
          <w:pPr>
            <w:pStyle w:val="BBAC5F0403DA4A26A94B6A5734CB008B"/>
          </w:pPr>
          <w:r>
            <w:t>[Please read]</w:t>
          </w:r>
        </w:p>
      </w:docPartBody>
    </w:docPart>
    <w:docPart>
      <w:docPartPr>
        <w:name w:val="8095934D666A46AAB63DDBCF728D8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1D6F-8FF3-4709-9DC2-4D82FEC909AD}"/>
      </w:docPartPr>
      <w:docPartBody>
        <w:p w:rsidR="00000000" w:rsidRDefault="0033007A">
          <w:pPr>
            <w:pStyle w:val="8095934D666A46AAB63DDBCF728D88EF"/>
          </w:pPr>
          <w:r>
            <w:t>[Please bring]</w:t>
          </w:r>
        </w:p>
      </w:docPartBody>
    </w:docPart>
    <w:docPart>
      <w:docPartPr>
        <w:name w:val="A3D7118A8C8D4C91BED8FCA6D043F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30695-2AD4-4C4A-A925-BF2C582395D7}"/>
      </w:docPartPr>
      <w:docPartBody>
        <w:p w:rsidR="00000000" w:rsidRDefault="0033007A">
          <w:pPr>
            <w:pStyle w:val="A3D7118A8C8D4C91BED8FCA6D043F646"/>
          </w:pPr>
          <w:r>
            <w:t>[Topic]</w:t>
          </w:r>
        </w:p>
      </w:docPartBody>
    </w:docPart>
    <w:docPart>
      <w:docPartPr>
        <w:name w:val="58A328405C5749F5B857BE4B1BD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29C5C-1A2B-4913-AA93-6D11B00D93B0}"/>
      </w:docPartPr>
      <w:docPartBody>
        <w:p w:rsidR="00000000" w:rsidRDefault="0033007A">
          <w:pPr>
            <w:pStyle w:val="58A328405C5749F5B857BE4B1BDAFBB0"/>
          </w:pPr>
          <w:r>
            <w:t>[Presenter]</w:t>
          </w:r>
        </w:p>
      </w:docPartBody>
    </w:docPart>
    <w:docPart>
      <w:docPartPr>
        <w:name w:val="FA53E6FC5D5D4DE3AC86EEBDACDF5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F6860-E6AB-4EB1-AD24-B42209A26635}"/>
      </w:docPartPr>
      <w:docPartBody>
        <w:p w:rsidR="00000000" w:rsidRDefault="0033007A">
          <w:pPr>
            <w:pStyle w:val="FA53E6FC5D5D4DE3AC86EEBDACDF505E"/>
          </w:pPr>
          <w:r>
            <w:t>[Time]</w:t>
          </w:r>
        </w:p>
      </w:docPartBody>
    </w:docPart>
    <w:docPart>
      <w:docPartPr>
        <w:name w:val="E2F77F6646C54F148424E031A594B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FB04B-1683-4D0A-BD3B-EF326AC6252D}"/>
      </w:docPartPr>
      <w:docPartBody>
        <w:p w:rsidR="00000000" w:rsidRDefault="0033007A">
          <w:pPr>
            <w:pStyle w:val="E2F77F6646C54F148424E031A594BE99"/>
          </w:pPr>
          <w:r>
            <w:t>[Observers]</w:t>
          </w:r>
        </w:p>
      </w:docPartBody>
    </w:docPart>
    <w:docPart>
      <w:docPartPr>
        <w:name w:val="2952EC5B8A544A2AB0D37AC7427D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76EC1-6231-479E-99D9-B7DE0B451AC3}"/>
      </w:docPartPr>
      <w:docPartBody>
        <w:p w:rsidR="00000000" w:rsidRDefault="0033007A">
          <w:pPr>
            <w:pStyle w:val="2952EC5B8A544A2AB0D37AC7427DA8B0"/>
          </w:pPr>
          <w:r>
            <w:t>[Resources]</w:t>
          </w:r>
        </w:p>
      </w:docPartBody>
    </w:docPart>
    <w:docPart>
      <w:docPartPr>
        <w:name w:val="51BB638DE6E3443FB2FE7522F498B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7694E-89C6-4F2B-9619-47FBCB1B3A68}"/>
      </w:docPartPr>
      <w:docPartBody>
        <w:p w:rsidR="00000000" w:rsidRDefault="0033007A">
          <w:pPr>
            <w:pStyle w:val="51BB638DE6E3443FB2FE7522F498BC21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7A"/>
    <w:rsid w:val="0033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061D3117CF4E31B17568A4620375BF">
    <w:name w:val="3F061D3117CF4E31B17568A4620375BF"/>
  </w:style>
  <w:style w:type="paragraph" w:customStyle="1" w:styleId="ED4CF27C376B47F69F9C95ED0DD87B1F">
    <w:name w:val="ED4CF27C376B47F69F9C95ED0DD87B1F"/>
  </w:style>
  <w:style w:type="paragraph" w:customStyle="1" w:styleId="6B39966AFC7A43E384AD158FFCC0141F">
    <w:name w:val="6B39966AFC7A43E384AD158FFCC0141F"/>
  </w:style>
  <w:style w:type="paragraph" w:customStyle="1" w:styleId="F3CD3B2DA73F4B809344036E6EC275B8">
    <w:name w:val="F3CD3B2DA73F4B809344036E6EC275B8"/>
  </w:style>
  <w:style w:type="paragraph" w:customStyle="1" w:styleId="89BED8324788446D8D70DDAB715CF52C">
    <w:name w:val="89BED8324788446D8D70DDAB715CF52C"/>
  </w:style>
  <w:style w:type="paragraph" w:customStyle="1" w:styleId="96709C59602B40C9A0C2F690433C728D">
    <w:name w:val="96709C59602B40C9A0C2F690433C728D"/>
  </w:style>
  <w:style w:type="paragraph" w:customStyle="1" w:styleId="805D29E8834F41F7AE2FA0FEB30D774C">
    <w:name w:val="805D29E8834F41F7AE2FA0FEB30D774C"/>
  </w:style>
  <w:style w:type="paragraph" w:customStyle="1" w:styleId="D4FC588B02C347239E92F5F130008F9F">
    <w:name w:val="D4FC588B02C347239E92F5F130008F9F"/>
  </w:style>
  <w:style w:type="paragraph" w:customStyle="1" w:styleId="D483A258788A4786B969D817E4ADA9AD">
    <w:name w:val="D483A258788A4786B969D817E4ADA9AD"/>
  </w:style>
  <w:style w:type="paragraph" w:customStyle="1" w:styleId="BBAC5F0403DA4A26A94B6A5734CB008B">
    <w:name w:val="BBAC5F0403DA4A26A94B6A5734CB008B"/>
  </w:style>
  <w:style w:type="paragraph" w:customStyle="1" w:styleId="8095934D666A46AAB63DDBCF728D88EF">
    <w:name w:val="8095934D666A46AAB63DDBCF728D88EF"/>
  </w:style>
  <w:style w:type="paragraph" w:customStyle="1" w:styleId="A3D7118A8C8D4C91BED8FCA6D043F646">
    <w:name w:val="A3D7118A8C8D4C91BED8FCA6D043F646"/>
  </w:style>
  <w:style w:type="paragraph" w:customStyle="1" w:styleId="58A328405C5749F5B857BE4B1BDAFBB0">
    <w:name w:val="58A328405C5749F5B857BE4B1BDAFBB0"/>
  </w:style>
  <w:style w:type="paragraph" w:customStyle="1" w:styleId="FA53E6FC5D5D4DE3AC86EEBDACDF505E">
    <w:name w:val="FA53E6FC5D5D4DE3AC86EEBDACDF505E"/>
  </w:style>
  <w:style w:type="paragraph" w:customStyle="1" w:styleId="E2F77F6646C54F148424E031A594BE99">
    <w:name w:val="E2F77F6646C54F148424E031A594BE99"/>
  </w:style>
  <w:style w:type="paragraph" w:customStyle="1" w:styleId="2952EC5B8A544A2AB0D37AC7427DA8B0">
    <w:name w:val="2952EC5B8A544A2AB0D37AC7427DA8B0"/>
  </w:style>
  <w:style w:type="paragraph" w:customStyle="1" w:styleId="51BB638DE6E3443FB2FE7522F498BC21">
    <w:name w:val="51BB638DE6E3443FB2FE7522F498B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2017-10-27T15:07:00Z</dcterms:created>
  <dcterms:modified xsi:type="dcterms:W3CDTF">2017-10-27T15:21:00Z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